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E5C47" w14:textId="47053F85" w:rsidR="00F767FF" w:rsidRDefault="00232199">
      <w:r>
        <w:t>Why are we transforming variables?</w:t>
      </w:r>
    </w:p>
    <w:p w14:paraId="2F62B3D9" w14:textId="2E741E71" w:rsidR="00232199" w:rsidRDefault="00460871" w:rsidP="00232199">
      <w:pPr>
        <w:pStyle w:val="ListParagraph"/>
        <w:numPr>
          <w:ilvl w:val="0"/>
          <w:numId w:val="1"/>
        </w:numPr>
      </w:pPr>
      <w:hyperlink r:id="rId5" w:history="1">
        <w:r w:rsidRPr="00555C44">
          <w:rPr>
            <w:rStyle w:val="Hyperlink"/>
          </w:rPr>
          <w:t>http://fmwww.bc.edu/repec/bocode/t/transint.html</w:t>
        </w:r>
      </w:hyperlink>
    </w:p>
    <w:p w14:paraId="14D18E87" w14:textId="41346FBE" w:rsidR="00460871" w:rsidRDefault="00460871" w:rsidP="00232199">
      <w:pPr>
        <w:pStyle w:val="ListParagraph"/>
        <w:numPr>
          <w:ilvl w:val="0"/>
          <w:numId w:val="1"/>
        </w:numPr>
      </w:pPr>
      <w:hyperlink r:id="rId6" w:history="1">
        <w:r w:rsidRPr="00555C44">
          <w:rPr>
            <w:rStyle w:val="Hyperlink"/>
          </w:rPr>
          <w:t>http://onlinestatbook.com/2/transformations/tukey.html</w:t>
        </w:r>
      </w:hyperlink>
    </w:p>
    <w:p w14:paraId="6654960B" w14:textId="77777777" w:rsidR="00460871" w:rsidRDefault="00460871" w:rsidP="00460871">
      <w:bookmarkStart w:id="0" w:name="_GoBack"/>
      <w:bookmarkEnd w:id="0"/>
    </w:p>
    <w:sectPr w:rsidR="00460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426ED"/>
    <w:multiLevelType w:val="hybridMultilevel"/>
    <w:tmpl w:val="59266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96"/>
    <w:rsid w:val="00064A96"/>
    <w:rsid w:val="00232199"/>
    <w:rsid w:val="00460871"/>
    <w:rsid w:val="00F7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4E65"/>
  <w15:chartTrackingRefBased/>
  <w15:docId w15:val="{5F1D6971-9207-4A97-BC0E-4B112B24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1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08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nlinestatbook.com/2/transformations/tukey.html" TargetMode="External"/><Relationship Id="rId5" Type="http://schemas.openxmlformats.org/officeDocument/2006/relationships/hyperlink" Target="http://fmwww.bc.edu/repec/bocode/t/transi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4CF1D2CD</Template>
  <TotalTime>15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Chi</dc:creator>
  <cp:keywords/>
  <dc:description/>
  <cp:lastModifiedBy>Anthony Chi</cp:lastModifiedBy>
  <cp:revision>2</cp:revision>
  <dcterms:created xsi:type="dcterms:W3CDTF">2018-11-26T22:04:00Z</dcterms:created>
  <dcterms:modified xsi:type="dcterms:W3CDTF">2018-11-26T22:19:00Z</dcterms:modified>
</cp:coreProperties>
</file>